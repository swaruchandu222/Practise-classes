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Swarupa chandu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2351A6"/>
    <w:rsid w:val="5A23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ksh\Desktop\New%20Microsoft%20Word%2097%20-%202003%20Template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 Microsoft Word 97 - 2003 Template.dot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2022-09-21T12:02:00Z</dcterms:created>
  <dc:creator>laksh</dc:creator>
  <cp:lastModifiedBy>swarupa bujji</cp:lastModifiedBy>
  <dcterms:modified xsi:type="dcterms:W3CDTF">2022-09-21T12:03:00Z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1B8C0F43E5D04AC885A973726F06040C</vt:lpwstr>
  </property>
</Properties>
</file>