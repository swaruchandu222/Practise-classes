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9260205" cy="521017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020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C10AE"/>
    <w:rsid w:val="6B5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ksh\Desktop\New%20Microsoft%20Word%2097%20-%202003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Microsoft Word 97 - 2003 Template.dot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2022-09-13T16:23:00Z</dcterms:created>
  <dc:creator>swarupa bujji</dc:creator>
  <cp:lastModifiedBy>swarupa bujji</cp:lastModifiedBy>
  <dcterms:modified xsi:type="dcterms:W3CDTF">2022-09-13T16:24:25Z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EBA7FB25A9D84D3FB04F34403E16A54C</vt:lpwstr>
  </property>
</Properties>
</file>